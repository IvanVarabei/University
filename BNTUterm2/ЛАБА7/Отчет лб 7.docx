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94" w:rsidRDefault="004F1894" w:rsidP="008C2CDF">
      <w:pPr>
        <w:ind w:firstLine="0"/>
        <w:jc w:val="center"/>
        <w:rPr>
          <w:sz w:val="24"/>
          <w:lang w:val="ru-RU"/>
        </w:rPr>
      </w:pPr>
    </w:p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EB5226" w:rsidRDefault="008C2CDF" w:rsidP="00FE5357">
      <w:pPr>
        <w:ind w:firstLine="0"/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БЕЛОРУССКИЙ НАЦИОНАЛЬНЫЙ ТЕХНИЧЕСКИЙ УНИВЕРСИТЕТ</w:t>
      </w:r>
    </w:p>
    <w:p w:rsidR="008C2CDF" w:rsidRPr="00EB5226" w:rsidRDefault="008C2CDF" w:rsidP="00843213">
      <w:pPr>
        <w:pStyle w:val="2"/>
        <w:ind w:firstLine="0"/>
        <w:jc w:val="center"/>
        <w:rPr>
          <w:lang w:val="ru-RU"/>
        </w:rPr>
      </w:pPr>
      <w:r w:rsidRPr="00EB5226">
        <w:rPr>
          <w:lang w:val="ru-RU"/>
        </w:rPr>
        <w:t xml:space="preserve">Факультет </w:t>
      </w:r>
      <w:r w:rsidRPr="00EB5226">
        <w:rPr>
          <w:noProof/>
          <w:lang w:val="ru-RU"/>
        </w:rPr>
        <w:t xml:space="preserve">информационных технологий </w:t>
      </w:r>
      <w:r w:rsidR="00843213" w:rsidRPr="00EB5226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EB5226" w:rsidRDefault="008C2CDF" w:rsidP="00FE5357">
      <w:pPr>
        <w:ind w:firstLine="0"/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EB5226" w:rsidRDefault="008C2CDF" w:rsidP="008C2CDF">
      <w:pPr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и автоматизированных систем</w:t>
      </w:r>
    </w:p>
    <w:p w:rsidR="008C2CDF" w:rsidRPr="00EB5226" w:rsidRDefault="008C2CDF" w:rsidP="008C2CDF">
      <w:pPr>
        <w:rPr>
          <w:lang w:val="ru-RU"/>
        </w:rPr>
      </w:pPr>
    </w:p>
    <w:p w:rsidR="008C2CDF" w:rsidRPr="00C438BF" w:rsidRDefault="008C2CDF" w:rsidP="008C2CDF">
      <w:pPr>
        <w:ind w:firstLine="0"/>
        <w:jc w:val="center"/>
        <w:rPr>
          <w:b/>
          <w:color w:val="000000" w:themeColor="text1"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</w:t>
      </w:r>
      <w:r w:rsidRPr="005E335A">
        <w:rPr>
          <w:b/>
          <w:color w:val="000000" w:themeColor="text1"/>
          <w:sz w:val="32"/>
          <w:lang w:val="ru-RU"/>
        </w:rPr>
        <w:t xml:space="preserve">лабораторной работе № </w:t>
      </w:r>
      <w:r w:rsidR="00007B50">
        <w:rPr>
          <w:b/>
          <w:color w:val="000000" w:themeColor="text1"/>
          <w:sz w:val="32"/>
          <w:lang w:val="ru-RU"/>
        </w:rPr>
        <w:t>7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FE5357">
      <w:pPr>
        <w:ind w:right="-708" w:firstLine="0"/>
        <w:jc w:val="center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>по дисциплине: ”</w:t>
      </w:r>
      <w:r w:rsidR="00843213" w:rsidRPr="005E335A">
        <w:rPr>
          <w:color w:val="000000" w:themeColor="text1"/>
          <w:sz w:val="28"/>
          <w:lang w:val="ru-RU"/>
        </w:rPr>
        <w:t>Основы алгоритмизации и программирования</w:t>
      </w:r>
      <w:r w:rsidRPr="005E335A">
        <w:rPr>
          <w:color w:val="000000" w:themeColor="text1"/>
          <w:sz w:val="28"/>
          <w:lang w:val="ru-RU"/>
        </w:rPr>
        <w:t>”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FE5357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>на тему</w:t>
      </w:r>
      <w:proofErr w:type="gramStart"/>
      <w:r w:rsidRPr="005E335A">
        <w:rPr>
          <w:color w:val="000000" w:themeColor="text1"/>
          <w:sz w:val="28"/>
          <w:lang w:val="ru-RU"/>
        </w:rPr>
        <w:t xml:space="preserve">: </w:t>
      </w:r>
      <w:r w:rsidRPr="005E335A">
        <w:rPr>
          <w:b/>
          <w:i/>
          <w:color w:val="000000" w:themeColor="text1"/>
          <w:sz w:val="28"/>
          <w:lang w:val="ru-RU"/>
        </w:rPr>
        <w:t>”</w:t>
      </w:r>
      <w:r w:rsidR="00007B50">
        <w:rPr>
          <w:b/>
          <w:i/>
          <w:color w:val="000000" w:themeColor="text1"/>
          <w:sz w:val="28"/>
          <w:lang w:val="ru-RU"/>
        </w:rPr>
        <w:t>Структуры</w:t>
      </w:r>
      <w:proofErr w:type="gramEnd"/>
      <w:r w:rsidR="00007B50">
        <w:rPr>
          <w:b/>
          <w:i/>
          <w:color w:val="000000" w:themeColor="text1"/>
          <w:sz w:val="28"/>
          <w:lang w:val="ru-RU"/>
        </w:rPr>
        <w:t xml:space="preserve">, </w:t>
      </w:r>
      <w:proofErr w:type="spellStart"/>
      <w:r w:rsidR="00007B50">
        <w:rPr>
          <w:b/>
          <w:i/>
          <w:color w:val="000000" w:themeColor="text1"/>
          <w:sz w:val="28"/>
          <w:lang w:val="ru-RU"/>
        </w:rPr>
        <w:t>объединения,перечисления</w:t>
      </w:r>
      <w:proofErr w:type="spellEnd"/>
      <w:r w:rsidR="00007B50">
        <w:rPr>
          <w:b/>
          <w:i/>
          <w:color w:val="000000" w:themeColor="text1"/>
          <w:sz w:val="28"/>
          <w:lang w:val="ru-RU"/>
        </w:rPr>
        <w:t xml:space="preserve"> </w:t>
      </w:r>
      <w:r w:rsidR="00455CFF" w:rsidRPr="005E335A">
        <w:rPr>
          <w:b/>
          <w:i/>
          <w:color w:val="000000" w:themeColor="text1"/>
          <w:sz w:val="28"/>
          <w:lang w:val="ru-RU"/>
        </w:rPr>
        <w:t xml:space="preserve"> </w:t>
      </w:r>
      <w:r w:rsidRPr="005E335A">
        <w:rPr>
          <w:b/>
          <w:i/>
          <w:color w:val="000000" w:themeColor="text1"/>
          <w:sz w:val="28"/>
          <w:lang w:val="ru-RU"/>
        </w:rPr>
        <w:t>”</w:t>
      </w:r>
    </w:p>
    <w:p w:rsidR="008C2CDF" w:rsidRPr="005E335A" w:rsidRDefault="00FE5357" w:rsidP="00FE5357">
      <w:pPr>
        <w:ind w:firstLine="0"/>
        <w:jc w:val="center"/>
        <w:rPr>
          <w:color w:val="000000" w:themeColor="text1"/>
          <w:sz w:val="28"/>
          <w:szCs w:val="28"/>
          <w:lang w:val="ru-RU"/>
        </w:rPr>
      </w:pPr>
      <w:r w:rsidRPr="005E335A">
        <w:rPr>
          <w:color w:val="000000" w:themeColor="text1"/>
          <w:sz w:val="28"/>
          <w:szCs w:val="28"/>
          <w:lang w:val="ru-RU"/>
        </w:rPr>
        <w:t xml:space="preserve">Вариант </w:t>
      </w:r>
      <w:r w:rsidR="00497B5B" w:rsidRPr="005E335A">
        <w:rPr>
          <w:color w:val="000000" w:themeColor="text1"/>
          <w:sz w:val="28"/>
          <w:szCs w:val="28"/>
          <w:lang w:val="ru-RU"/>
        </w:rPr>
        <w:t>3</w:t>
      </w:r>
    </w:p>
    <w:p w:rsidR="008C2CDF" w:rsidRPr="005E335A" w:rsidRDefault="008C2CDF" w:rsidP="008C2CDF">
      <w:pPr>
        <w:rPr>
          <w:color w:val="000000" w:themeColor="text1"/>
          <w:sz w:val="28"/>
          <w:lang w:val="ru-RU"/>
        </w:rPr>
      </w:pPr>
    </w:p>
    <w:p w:rsidR="008C2CDF" w:rsidRPr="005E335A" w:rsidRDefault="008C2CDF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>Выполнил</w:t>
      </w:r>
      <w:r w:rsidRPr="005E335A">
        <w:rPr>
          <w:b/>
          <w:color w:val="000000" w:themeColor="text1"/>
          <w:sz w:val="28"/>
          <w:lang w:val="ru-RU"/>
        </w:rPr>
        <w:t>:</w:t>
      </w:r>
      <w:r w:rsidRPr="005E335A">
        <w:rPr>
          <w:color w:val="000000" w:themeColor="text1"/>
          <w:sz w:val="28"/>
          <w:lang w:val="ru-RU"/>
        </w:rPr>
        <w:tab/>
        <w:t>ст</w:t>
      </w:r>
      <w:r w:rsidR="00843213" w:rsidRPr="005E335A">
        <w:rPr>
          <w:color w:val="000000" w:themeColor="text1"/>
          <w:sz w:val="28"/>
          <w:lang w:val="ru-RU"/>
        </w:rPr>
        <w:t>удент</w:t>
      </w:r>
      <w:r w:rsidRPr="005E335A">
        <w:rPr>
          <w:color w:val="000000" w:themeColor="text1"/>
          <w:sz w:val="28"/>
          <w:lang w:val="ru-RU"/>
        </w:rPr>
        <w:t xml:space="preserve"> гр</w:t>
      </w:r>
      <w:r w:rsidR="00843213" w:rsidRPr="005E335A">
        <w:rPr>
          <w:color w:val="000000" w:themeColor="text1"/>
          <w:sz w:val="28"/>
          <w:lang w:val="ru-RU"/>
        </w:rPr>
        <w:t xml:space="preserve">уппы </w:t>
      </w:r>
      <w:r w:rsidR="00EB5226" w:rsidRPr="005E335A">
        <w:rPr>
          <w:i/>
          <w:color w:val="000000" w:themeColor="text1"/>
          <w:sz w:val="28"/>
          <w:lang w:val="ru-RU"/>
        </w:rPr>
        <w:t>10701118</w:t>
      </w:r>
      <w:r w:rsidR="005E335A" w:rsidRPr="005E335A">
        <w:rPr>
          <w:i/>
          <w:color w:val="000000" w:themeColor="text1"/>
          <w:sz w:val="28"/>
          <w:lang w:val="ru-RU"/>
        </w:rPr>
        <w:t xml:space="preserve">  </w:t>
      </w:r>
      <w:r w:rsidR="00EB5226" w:rsidRPr="005E335A">
        <w:rPr>
          <w:color w:val="000000" w:themeColor="text1"/>
          <w:sz w:val="28"/>
          <w:lang w:val="ru-RU"/>
        </w:rPr>
        <w:t>Воробей И.А.</w:t>
      </w:r>
    </w:p>
    <w:p w:rsidR="00EB5226" w:rsidRPr="005E335A" w:rsidRDefault="005E335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 xml:space="preserve">                                                                                              </w:t>
      </w:r>
      <w:r w:rsidR="002F0E6C">
        <w:rPr>
          <w:color w:val="000000" w:themeColor="text1"/>
          <w:sz w:val="28"/>
          <w:lang w:val="ru-RU"/>
        </w:rPr>
        <w:t xml:space="preserve">   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8C2CDF">
      <w:pPr>
        <w:rPr>
          <w:b/>
          <w:i/>
          <w:color w:val="000000" w:themeColor="text1"/>
          <w:lang w:val="ru-RU"/>
        </w:rPr>
      </w:pPr>
    </w:p>
    <w:p w:rsidR="008C2CDF" w:rsidRPr="005E335A" w:rsidRDefault="008C2CDF" w:rsidP="00A421BF">
      <w:pPr>
        <w:tabs>
          <w:tab w:val="left" w:pos="6237"/>
        </w:tabs>
        <w:ind w:firstLine="0"/>
        <w:rPr>
          <w:color w:val="000000" w:themeColor="text1"/>
          <w:lang w:val="ru-RU"/>
        </w:rPr>
      </w:pPr>
      <w:r w:rsidRPr="005E335A">
        <w:rPr>
          <w:color w:val="000000" w:themeColor="text1"/>
          <w:sz w:val="28"/>
          <w:lang w:val="ru-RU"/>
        </w:rPr>
        <w:t>Приняла</w:t>
      </w:r>
      <w:r w:rsidRPr="005E335A">
        <w:rPr>
          <w:b/>
          <w:color w:val="000000" w:themeColor="text1"/>
          <w:sz w:val="28"/>
          <w:lang w:val="ru-RU"/>
        </w:rPr>
        <w:t>:</w:t>
      </w:r>
      <w:r w:rsidRPr="005E335A">
        <w:rPr>
          <w:color w:val="000000" w:themeColor="text1"/>
          <w:sz w:val="28"/>
          <w:lang w:val="ru-RU"/>
        </w:rPr>
        <w:tab/>
        <w:t xml:space="preserve">ст.пр. </w:t>
      </w:r>
      <w:r w:rsidR="00EB5226" w:rsidRPr="005E335A">
        <w:rPr>
          <w:color w:val="000000" w:themeColor="text1"/>
          <w:sz w:val="28"/>
          <w:lang w:val="ru-RU"/>
        </w:rPr>
        <w:t>Борисова И.М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007B50">
        <w:rPr>
          <w:sz w:val="32"/>
          <w:lang w:val="ru-RU"/>
        </w:rPr>
        <w:t>9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B83637" w:rsidRPr="00007B50" w:rsidRDefault="00200BB8" w:rsidP="00007B50">
      <w:pPr>
        <w:pStyle w:val="1"/>
        <w:rPr>
          <w:color w:val="000000" w:themeColor="text1"/>
          <w:sz w:val="26"/>
          <w:szCs w:val="26"/>
          <w:lang w:val="ru-RU"/>
        </w:rPr>
      </w:pPr>
      <w:r w:rsidRPr="00007B50">
        <w:rPr>
          <w:color w:val="000000" w:themeColor="text1"/>
          <w:sz w:val="26"/>
          <w:szCs w:val="26"/>
          <w:lang w:val="ru-RU"/>
        </w:rPr>
        <w:lastRenderedPageBreak/>
        <w:t xml:space="preserve">Лабораторная работа № </w:t>
      </w:r>
      <w:r w:rsidR="00007B50" w:rsidRPr="00007B50">
        <w:rPr>
          <w:color w:val="000000" w:themeColor="text1"/>
          <w:sz w:val="26"/>
          <w:szCs w:val="26"/>
          <w:lang w:val="ru-RU"/>
        </w:rPr>
        <w:t>7</w:t>
      </w:r>
      <w:r w:rsidRPr="00007B50">
        <w:rPr>
          <w:color w:val="000000" w:themeColor="text1"/>
          <w:sz w:val="26"/>
          <w:szCs w:val="26"/>
          <w:lang w:val="ru-RU"/>
        </w:rPr>
        <w:t>.</w:t>
      </w:r>
      <w:r w:rsidR="00007B50" w:rsidRPr="00007B50">
        <w:rPr>
          <w:b w:val="0"/>
          <w:i/>
          <w:color w:val="000000" w:themeColor="text1"/>
          <w:sz w:val="26"/>
          <w:szCs w:val="26"/>
          <w:lang w:val="ru-RU"/>
        </w:rPr>
        <w:t xml:space="preserve"> </w:t>
      </w:r>
      <w:r w:rsidR="00007B50" w:rsidRPr="00007B50">
        <w:rPr>
          <w:i/>
          <w:color w:val="000000" w:themeColor="text1"/>
          <w:sz w:val="26"/>
          <w:szCs w:val="26"/>
          <w:lang w:val="ru-RU"/>
        </w:rPr>
        <w:t>Структуры, объединения,</w:t>
      </w:r>
      <w:r w:rsidR="00007B50">
        <w:rPr>
          <w:i/>
          <w:color w:val="000000" w:themeColor="text1"/>
          <w:sz w:val="26"/>
          <w:szCs w:val="26"/>
          <w:lang w:val="ru-RU"/>
        </w:rPr>
        <w:t xml:space="preserve"> </w:t>
      </w:r>
      <w:r w:rsidR="00007B50" w:rsidRPr="00007B50">
        <w:rPr>
          <w:i/>
          <w:color w:val="000000" w:themeColor="text1"/>
          <w:sz w:val="26"/>
          <w:szCs w:val="26"/>
          <w:lang w:val="ru-RU"/>
        </w:rPr>
        <w:t>перечисления</w:t>
      </w:r>
      <w:r w:rsidRPr="00007B50">
        <w:rPr>
          <w:color w:val="000000" w:themeColor="text1"/>
          <w:sz w:val="26"/>
          <w:szCs w:val="26"/>
          <w:lang w:val="ru-RU"/>
        </w:rPr>
        <w:t>.</w:t>
      </w:r>
    </w:p>
    <w:p w:rsidR="00007B50" w:rsidRPr="00007B50" w:rsidRDefault="00007B50" w:rsidP="00007B50">
      <w:pPr>
        <w:ind w:firstLine="0"/>
        <w:jc w:val="left"/>
        <w:rPr>
          <w:b/>
          <w:sz w:val="24"/>
          <w:lang w:val="ru-RU" w:eastAsia="ru-RU" w:bidi="ar-SA"/>
        </w:rPr>
      </w:pPr>
      <w:r w:rsidRPr="00007B50">
        <w:rPr>
          <w:b/>
          <w:sz w:val="24"/>
          <w:lang w:val="ru-RU" w:eastAsia="ru-RU" w:bidi="ar-SA"/>
        </w:rPr>
        <w:t>Задание 1. Структуры.</w:t>
      </w:r>
    </w:p>
    <w:p w:rsidR="00007B50" w:rsidRPr="00007B50" w:rsidRDefault="00007B50" w:rsidP="00007B50">
      <w:pPr>
        <w:ind w:firstLine="0"/>
        <w:jc w:val="left"/>
        <w:rPr>
          <w:sz w:val="24"/>
          <w:lang w:val="ru-RU" w:eastAsia="ru-RU" w:bidi="ar-SA"/>
        </w:rPr>
      </w:pPr>
      <w:r w:rsidRPr="00007B50">
        <w:rPr>
          <w:sz w:val="24"/>
          <w:lang w:val="ru-RU" w:eastAsia="ru-RU" w:bidi="ar-SA"/>
        </w:rPr>
        <w:t>Описать структуру с именем STUDENT, содержащую следующие поля: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2246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фамилия и инициалы;</w:t>
            </w:r>
          </w:p>
        </w:tc>
      </w:tr>
      <w:tr w:rsidR="00007B50" w:rsidRP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номер группы;</w:t>
            </w:r>
          </w:p>
        </w:tc>
      </w:tr>
    </w:tbl>
    <w:p w:rsidR="00007B50" w:rsidRPr="00007B50" w:rsidRDefault="00007B50" w:rsidP="00007B50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304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успеваемость (массив из пяти элементов).</w:t>
            </w:r>
          </w:p>
        </w:tc>
      </w:tr>
    </w:tbl>
    <w:p w:rsidR="00007B50" w:rsidRPr="00007B50" w:rsidRDefault="00007B50" w:rsidP="00007B50">
      <w:pPr>
        <w:ind w:firstLine="0"/>
        <w:jc w:val="left"/>
        <w:rPr>
          <w:sz w:val="24"/>
          <w:lang w:val="ru-RU" w:eastAsia="ru-RU" w:bidi="ar-SA"/>
        </w:rPr>
      </w:pPr>
      <w:r w:rsidRPr="00007B50">
        <w:rPr>
          <w:sz w:val="24"/>
          <w:lang w:val="ru-RU" w:eastAsia="ru-RU" w:bidi="ar-SA"/>
        </w:rPr>
        <w:t>Написать программу, выполняющую следующие действия: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9726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ввод с клавиатуры данных в массив, состоящий из десяти структур типа STUDENT; записи должны быть упорядочены по алфавиту;</w:t>
            </w:r>
          </w:p>
        </w:tc>
      </w:tr>
      <w:tr w:rsidR="00007B50" w:rsidRP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вывод на дисплей фамилий и номеров групп для всех студентов, имеющих хотя бы одну неудовлетворительную оценку;</w:t>
            </w:r>
          </w:p>
        </w:tc>
      </w:tr>
    </w:tbl>
    <w:p w:rsidR="00007B50" w:rsidRPr="00007B50" w:rsidRDefault="00007B50" w:rsidP="00007B50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6640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если таких студентов нет, вывести соответствующее сообщение.</w:t>
            </w:r>
          </w:p>
        </w:tc>
      </w:tr>
    </w:tbl>
    <w:p w:rsidR="00F63651" w:rsidRPr="00F63651" w:rsidRDefault="00007B50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sz w:val="24"/>
          <w:lang w:eastAsia="ru-RU" w:bidi="ar-SA"/>
        </w:rPr>
        <w:t> </w:t>
      </w:r>
      <w:r w:rsidR="00F63651"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="00F63651"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="00F63651"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="00F63651"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stdio.h</w:t>
      </w:r>
      <w:proofErr w:type="spellEnd"/>
      <w:r w:rsidR="00F63651"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n = 10;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STUDENT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name[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20];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numofgr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performance[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5];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sort(</w:t>
      </w:r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STUDENT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&lt;n;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+ 1; j&lt;n;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strcmp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].name,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[j].name)&gt;0)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STUDENT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 =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ru-RU" w:eastAsia="ru-RU" w:bidi="ar-S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[j] = c;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  <w:t>}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  <w:t>}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  <w:t>}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output(</w:t>
      </w:r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STUDENT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&lt;n;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name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].name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"number of </w:t>
      </w:r>
      <w:proofErr w:type="spellStart"/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grup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numofgr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y = 0; y&lt;5; y++)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].performance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[y]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blakclist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STUDENT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[n]);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[n];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lastRenderedPageBreak/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&lt;n;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name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].name;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nuber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of </w:t>
      </w:r>
      <w:proofErr w:type="spellStart"/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groap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numofgr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j&lt;5;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mark[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j;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"] :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].performance[j];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output(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sort(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output(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blakclist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system(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"pause"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blakclist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STUDENT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&lt;n;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flag = 0;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j&lt;5;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].performance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[j]&lt;4)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flag =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1;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(flag)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].name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ms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numofgr</w:t>
      </w:r>
      <w:proofErr w:type="spellEnd"/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(!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fl</w:t>
      </w:r>
      <w:proofErr w:type="spellEnd"/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"Students with bad marks do not exist."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007B50" w:rsidRDefault="00007B50" w:rsidP="00007B50">
      <w:pPr>
        <w:ind w:firstLine="708"/>
        <w:rPr>
          <w:sz w:val="24"/>
          <w:lang w:val="ru-RU" w:eastAsia="ru-RU" w:bidi="ar-SA"/>
        </w:rPr>
      </w:pPr>
    </w:p>
    <w:p w:rsidR="00007B50" w:rsidRPr="00007B50" w:rsidRDefault="00007B50" w:rsidP="00007B50">
      <w:pPr>
        <w:ind w:firstLine="0"/>
        <w:rPr>
          <w:sz w:val="24"/>
          <w:lang w:val="ru-RU" w:eastAsia="ru-RU" w:bidi="ar-SA"/>
        </w:rPr>
      </w:pPr>
      <w:r w:rsidRPr="00007B50">
        <w:rPr>
          <w:b/>
          <w:sz w:val="24"/>
          <w:lang w:val="ru-RU" w:eastAsia="ru-RU" w:bidi="ar-SA"/>
        </w:rPr>
        <w:t>Задание 2. Объединения и перечисления.</w:t>
      </w:r>
    </w:p>
    <w:p w:rsidR="00007B50" w:rsidRPr="00007B50" w:rsidRDefault="00007B50" w:rsidP="00007B50">
      <w:pPr>
        <w:ind w:firstLine="0"/>
        <w:jc w:val="left"/>
        <w:rPr>
          <w:sz w:val="24"/>
          <w:lang w:val="ru-RU" w:eastAsia="ru-RU" w:bidi="ar-SA"/>
        </w:rPr>
      </w:pPr>
      <w:r w:rsidRPr="00007B50">
        <w:rPr>
          <w:sz w:val="24"/>
          <w:lang w:val="ru-RU" w:eastAsia="ru-RU" w:bidi="ar-SA"/>
        </w:rPr>
        <w:t>Описать структуру для хранения следующей информации (при необходимости используйте перечисления):</w:t>
      </w:r>
    </w:p>
    <w:p w:rsidR="00007B50" w:rsidRPr="00007B50" w:rsidRDefault="00007B50" w:rsidP="00007B50">
      <w:pPr>
        <w:ind w:firstLine="0"/>
        <w:jc w:val="left"/>
        <w:rPr>
          <w:sz w:val="24"/>
          <w:lang w:val="ru-RU" w:eastAsia="ru-RU" w:bidi="ar-SA"/>
        </w:rPr>
      </w:pPr>
      <w:r w:rsidRPr="00007B50">
        <w:rPr>
          <w:sz w:val="24"/>
          <w:lang w:val="ru-RU" w:eastAsia="ru-RU" w:bidi="ar-SA"/>
        </w:rPr>
        <w:t>данные о клиентах: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7326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студенты (№ зачетки, фамилия, пол(м/ж), средний балл);</w:t>
            </w:r>
          </w:p>
        </w:tc>
      </w:tr>
      <w:tr w:rsidR="00007B50" w:rsidRP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преподаватели (табельный номер, фамилия, должность (4 должности));</w:t>
            </w:r>
          </w:p>
        </w:tc>
      </w:tr>
    </w:tbl>
    <w:p w:rsidR="00007B50" w:rsidRPr="00007B50" w:rsidRDefault="00007B50" w:rsidP="00007B50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7154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слушатели (№ паспорта, фамилия, специальность (4 специальности)).</w:t>
            </w:r>
          </w:p>
        </w:tc>
      </w:tr>
    </w:tbl>
    <w:p w:rsidR="00007B50" w:rsidRPr="00007B50" w:rsidRDefault="00007B50" w:rsidP="00007B50">
      <w:pPr>
        <w:ind w:firstLine="0"/>
        <w:jc w:val="left"/>
        <w:rPr>
          <w:sz w:val="24"/>
          <w:lang w:val="ru-RU" w:eastAsia="ru-RU" w:bidi="ar-SA"/>
        </w:rPr>
      </w:pPr>
      <w:r w:rsidRPr="00007B50">
        <w:rPr>
          <w:sz w:val="24"/>
          <w:lang w:val="ru-RU" w:eastAsia="ru-RU" w:bidi="ar-SA"/>
        </w:rPr>
        <w:t xml:space="preserve">Создать массив из 5 таких структур. </w:t>
      </w:r>
    </w:p>
    <w:p w:rsidR="00007B50" w:rsidRPr="00007B50" w:rsidRDefault="00007B50" w:rsidP="00007B50">
      <w:pPr>
        <w:ind w:firstLine="0"/>
        <w:jc w:val="left"/>
        <w:rPr>
          <w:sz w:val="24"/>
          <w:lang w:val="ru-RU" w:eastAsia="ru-RU" w:bidi="ar-SA"/>
        </w:rPr>
      </w:pPr>
      <w:r w:rsidRPr="00007B50">
        <w:rPr>
          <w:sz w:val="24"/>
          <w:lang w:val="ru-RU" w:eastAsia="ru-RU" w:bidi="ar-SA"/>
        </w:rPr>
        <w:t>Написать программу, выполняющую следующие действия: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9693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добавление записи в массив; если в массиве нет места - вывести соответствующее сообщение;</w:t>
            </w:r>
          </w:p>
        </w:tc>
      </w:tr>
      <w:tr w:rsidR="00007B50" w:rsidRP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удаление записи из массива; если такой записи нет - вывести соответствующее сообщение;</w:t>
            </w:r>
          </w:p>
        </w:tc>
      </w:tr>
    </w:tbl>
    <w:p w:rsidR="00007B50" w:rsidRPr="00007B50" w:rsidRDefault="00007B50" w:rsidP="00007B50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2936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•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007B50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вывод всех записей массива.</w:t>
            </w:r>
          </w:p>
        </w:tc>
      </w:tr>
    </w:tbl>
    <w:p w:rsidR="00007B50" w:rsidRDefault="00007B50" w:rsidP="00007B50">
      <w:pPr>
        <w:ind w:firstLine="0"/>
        <w:rPr>
          <w:sz w:val="24"/>
          <w:lang w:val="ru-RU" w:eastAsia="ru-RU" w:bidi="ar-SA"/>
        </w:rPr>
      </w:pP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lastRenderedPageBreak/>
        <w:t>#include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iostream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#include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&lt;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stdio.h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&gt;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namespace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std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const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n = 5;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union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  <w:proofErr w:type="gramEnd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  <w:proofErr w:type="gramEnd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numofz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20];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enum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sex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  <w:proofErr w:type="gramEnd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WOMEN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MEN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midlmark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tch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  <w:proofErr w:type="gramEnd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tabel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20];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enum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position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  <w:proofErr w:type="gramEnd"/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ru-RU" w:eastAsia="ru-RU" w:bidi="ar-SA"/>
        </w:rPr>
        <w:t>YONGER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,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ru-RU" w:eastAsia="ru-RU" w:bidi="ar-SA"/>
        </w:rPr>
        <w:t>MIDL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,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ru-RU" w:eastAsia="ru-RU" w:bidi="ar-SA"/>
        </w:rPr>
        <w:t>HIGHER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,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DIRECTOR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struct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lrs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  <w:proofErr w:type="gramEnd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pasport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20];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enum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specialty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  <w:proofErr w:type="gramEnd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DRIVER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ru-RU" w:eastAsia="ru-RU" w:bidi="ar-SA"/>
        </w:rPr>
        <w:t>BILDER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,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ru-RU" w:eastAsia="ru-RU" w:bidi="ar-SA"/>
        </w:rPr>
        <w:t>COOK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,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  <w:lang w:val="ru-RU" w:eastAsia="ru-RU" w:bidi="ar-SA"/>
        </w:rPr>
        <w:t>KILLER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output(</w:t>
      </w:r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[n],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sex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sx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[n],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tch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klt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[n],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tch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position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pos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[n],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lrs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kll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[n],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lrs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specialty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spec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[n], 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x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y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z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 &lt; </w:t>
      </w:r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x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){</w:t>
      </w:r>
      <w:proofErr w:type="gramEnd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"Name of record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book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&lt;&lt;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numofz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student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&lt;&lt;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switch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sx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]){</w:t>
      </w:r>
      <w:proofErr w:type="gramEnd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0: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"Sex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student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WOMEN\n\n"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1: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"Sex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student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MEN\n\n"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 &lt; </w:t>
      </w:r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y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"Personnel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number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klt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tabel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teacher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klt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ru-RU" w:eastAsia="ru-RU" w:bidi="ar-S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[j])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0: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"Position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teacher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YUNGER\n\n"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1: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"Position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teacher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MIDL\n\n"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2: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"Position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teacher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HIGHER\n\n"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3: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"Position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teacher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DIRECTOR\n\n"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 &lt; </w:t>
      </w:r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z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){</w:t>
      </w:r>
      <w:proofErr w:type="gramEnd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Pasport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number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listener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&lt;&lt;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kll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pasport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listener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&lt;&lt; </w:t>
      </w:r>
      <w:proofErr w:type="spellStart"/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kll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switch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spec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[j])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0: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"Profession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listener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DRIVER\n\n"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1: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"Profession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listener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BILDER\n\n"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2: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"Profession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listener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COOK\n\n"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3: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"Profession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listener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KILLER\n\n"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profession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&lt;&lt; </w:t>
      </w:r>
      <w:r w:rsidRPr="00F63651">
        <w:rPr>
          <w:rFonts w:ascii="Consolas" w:hAnsi="Consolas" w:cs="Consolas"/>
          <w:color w:val="808080"/>
          <w:sz w:val="19"/>
          <w:szCs w:val="19"/>
          <w:highlight w:val="white"/>
          <w:lang w:eastAsia="ru-RU" w:bidi="ar-SA"/>
        </w:rPr>
        <w:t>spec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[j] &lt;&lt;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endl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main(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char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20];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c,c</w:t>
      </w:r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1,x=0,y=0,z=0;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KLIENT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kls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[n];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sex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sx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tch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tch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position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pos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lrs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[n];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lrs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specialty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spec[n];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while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(1)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1-STUDENT 2-TEACHER 3-LISTENER to create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record,\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n4-to del a record, 5-to view all records :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c1;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"\n"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switch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(c1)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1: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(x &lt; n)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number of record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book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[x].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numofz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name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student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[x].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"Enter 1-MEN or 0-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WOMEN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c;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sx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[x]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MEN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sx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[x]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WOMEN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x++;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"Empty places have been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occupied!\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2: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(y &lt; n)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personnel number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teacher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[y].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tabel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teacher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[y].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"Enter 0-YOUNGER, 1-MIDLE, 2-HUGHER, 3-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DIRECTOR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c;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switch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0: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pos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[y]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tch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YONGER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1: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pos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[y]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tch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MIDL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2: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pos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[y]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tch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HIGHER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3: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pos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[y]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tch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DIRECTOR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C839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6390"/>
        </w:tabs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  <w:r w:rsidR="00C839EF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="00C839EF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y++;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"Empty places have been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occupied!\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3: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(z &lt; n)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number of </w:t>
      </w:r>
      <w:proofErr w:type="spellStart"/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pasport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[z].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pasport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of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listener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[z].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"Enter 0-DRIVER, 1-BILDER, 2-COOK, 3-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KILLER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c;</w:t>
      </w:r>
      <w:bookmarkStart w:id="0" w:name="_GoBack"/>
      <w:bookmarkEnd w:id="0"/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switch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(c)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0: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spec[z]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lrs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DRIVER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1: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spec[z]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lrs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BILDER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2: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spec[z]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lrs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COOK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3: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 xml:space="preserve">spec[z] = </w:t>
      </w:r>
      <w:proofErr w:type="gramStart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KLIENT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proofErr w:type="spellStart"/>
      <w:proofErr w:type="gramEnd"/>
      <w:r w:rsidRPr="00F63651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lrs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::</w:t>
      </w:r>
      <w:r w:rsidRPr="00F63651">
        <w:rPr>
          <w:rFonts w:ascii="Consolas" w:hAnsi="Consolas" w:cs="Consolas"/>
          <w:color w:val="2F4F4F"/>
          <w:sz w:val="19"/>
          <w:szCs w:val="19"/>
          <w:highlight w:val="white"/>
          <w:lang w:eastAsia="ru-RU" w:bidi="ar-SA"/>
        </w:rPr>
        <w:t>KILLER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z++;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else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"Empty places have been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occupied!\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n 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4: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&lt;&lt; </w:t>
      </w:r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"Enter a </w:t>
      </w:r>
      <w:proofErr w:type="spell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, why you want to </w:t>
      </w:r>
      <w:proofErr w:type="gramStart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del :</w:t>
      </w:r>
      <w:proofErr w:type="gramEnd"/>
      <w:r w:rsidRPr="00F63651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cin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&gt;&gt;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 &lt; x;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strcmp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famils</w:t>
      </w:r>
      <w:proofErr w:type="spellEnd"/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== 0)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j;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x;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]=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[i+1];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x--;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 &lt; y;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strcmp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familt</w:t>
      </w:r>
      <w:proofErr w:type="spellEnd"/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== 0)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j;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y;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y--;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j = 0; j &lt; z;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j++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strcmp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[j</w:t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].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famill</w:t>
      </w:r>
      <w:proofErr w:type="spellEnd"/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sername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 == 0)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j;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z;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++)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{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] = </w:t>
      </w:r>
      <w:proofErr w:type="spellStart"/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+ 1];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z--;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  <w:t>}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case</w:t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5:</w:t>
      </w:r>
    </w:p>
    <w:p w:rsidR="00F63651" w:rsidRP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proofErr w:type="gram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output(</w:t>
      </w:r>
      <w:proofErr w:type="spellStart"/>
      <w:proofErr w:type="gram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sx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klt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pos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kll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spec,x,y,z</w:t>
      </w:r>
      <w:proofErr w:type="spellEnd"/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 w:rsidRPr="00F63651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007B50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F63651" w:rsidRDefault="00F63651" w:rsidP="00F6365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007B50" w:rsidRPr="00007B50" w:rsidRDefault="00007B50" w:rsidP="00F63651">
      <w:pPr>
        <w:ind w:firstLine="0"/>
        <w:jc w:val="left"/>
        <w:rPr>
          <w:b/>
          <w:sz w:val="24"/>
          <w:lang w:val="ru-RU" w:eastAsia="ru-RU" w:bidi="ar-SA"/>
        </w:rPr>
      </w:pPr>
      <w:r w:rsidRPr="00007B50">
        <w:rPr>
          <w:b/>
          <w:sz w:val="24"/>
          <w:lang w:val="ru-RU" w:eastAsia="ru-RU" w:bidi="ar-SA"/>
        </w:rPr>
        <w:t>Контрольные вопросы.</w:t>
      </w:r>
    </w:p>
    <w:p w:rsidR="00007B50" w:rsidRPr="00007B50" w:rsidRDefault="00007B50" w:rsidP="00F63651">
      <w:pPr>
        <w:ind w:firstLine="0"/>
        <w:jc w:val="left"/>
        <w:rPr>
          <w:sz w:val="24"/>
          <w:lang w:val="ru-RU" w:eastAsia="ru-RU" w:bidi="ar-SA"/>
        </w:rPr>
      </w:pPr>
      <w:r w:rsidRPr="00007B50">
        <w:rPr>
          <w:sz w:val="24"/>
          <w:lang w:val="ru-RU" w:eastAsia="ru-RU" w:bidi="ar-SA"/>
        </w:rPr>
        <w:t>1. Опишите битовое поле для хранения следующей информации (размер задавать по минимуму):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215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F63651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◆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F63651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       номер поезда (4 десятичных цифры);</w:t>
            </w:r>
          </w:p>
        </w:tc>
      </w:tr>
      <w:tr w:rsidR="00007B50" w:rsidRP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F63651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◆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F63651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       время отправления;</w:t>
            </w:r>
          </w:p>
        </w:tc>
      </w:tr>
    </w:tbl>
    <w:p w:rsidR="00007B50" w:rsidRPr="00007B50" w:rsidRDefault="00007B50" w:rsidP="00F63651">
      <w:pPr>
        <w:ind w:firstLine="0"/>
        <w:jc w:val="left"/>
        <w:rPr>
          <w:vanish/>
          <w:sz w:val="24"/>
          <w:lang w:val="ru-RU" w:eastAsia="ru-RU" w:bidi="ar-S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2449"/>
      </w:tblGrid>
      <w:tr w:rsidR="00007B50" w:rsidRPr="00007B50" w:rsidTr="00007B50">
        <w:trPr>
          <w:tblCellSpacing w:w="0" w:type="dxa"/>
        </w:trPr>
        <w:tc>
          <w:tcPr>
            <w:tcW w:w="195" w:type="dxa"/>
            <w:vAlign w:val="bottom"/>
            <w:hideMark/>
          </w:tcPr>
          <w:p w:rsidR="00007B50" w:rsidRPr="00007B50" w:rsidRDefault="00007B50" w:rsidP="00F63651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rFonts w:ascii="Arial Unicode MS" w:eastAsia="Arial Unicode MS" w:hAnsi="Arial Unicode MS" w:cs="Arial Unicode MS" w:hint="eastAsia"/>
                <w:color w:val="000000"/>
                <w:sz w:val="24"/>
                <w:lang w:val="ru-RU" w:eastAsia="ru-RU" w:bidi="ar-SA"/>
              </w:rPr>
              <w:t>◆</w:t>
            </w:r>
          </w:p>
        </w:tc>
        <w:tc>
          <w:tcPr>
            <w:tcW w:w="0" w:type="auto"/>
            <w:vAlign w:val="bottom"/>
            <w:hideMark/>
          </w:tcPr>
          <w:p w:rsidR="00007B50" w:rsidRPr="00007B50" w:rsidRDefault="00007B50" w:rsidP="00F63651">
            <w:pPr>
              <w:ind w:firstLine="0"/>
              <w:jc w:val="left"/>
              <w:rPr>
                <w:sz w:val="24"/>
                <w:lang w:val="ru-RU" w:eastAsia="ru-RU" w:bidi="ar-SA"/>
              </w:rPr>
            </w:pPr>
            <w:r w:rsidRPr="00007B50">
              <w:rPr>
                <w:sz w:val="24"/>
                <w:lang w:val="ru-RU" w:eastAsia="ru-RU" w:bidi="ar-SA"/>
              </w:rPr>
              <w:t>       тип поезда (4 типа).</w:t>
            </w:r>
          </w:p>
        </w:tc>
      </w:tr>
    </w:tbl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lastRenderedPageBreak/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&gt;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&gt;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  <w:proofErr w:type="gramEnd"/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14;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hh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4;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mm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6;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3;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ru-RU" w:eastAsia="ru-RU" w:bidi="ar-SA"/>
        </w:rPr>
        <w:t>trains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tr.number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= 9999;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tr.hh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= 23;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  <w:t>tr.mm = 59;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tr.type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= 1;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c;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b;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t;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&lt;&lt;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(c);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&lt;&lt;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(b);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&lt;&lt;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(t);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&lt;&lt;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C839EF" w:rsidRDefault="00C839EF" w:rsidP="00C839E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ru-RU"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007B50" w:rsidRDefault="00C839EF" w:rsidP="00C839EF">
      <w:pPr>
        <w:ind w:firstLine="0"/>
        <w:rPr>
          <w:sz w:val="24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D87652" w:rsidRDefault="00D87652" w:rsidP="00007B50">
      <w:pPr>
        <w:ind w:firstLine="0"/>
        <w:rPr>
          <w:sz w:val="24"/>
          <w:lang w:val="ru-RU" w:eastAsia="ru-RU" w:bidi="ar-SA"/>
        </w:rPr>
      </w:pPr>
    </w:p>
    <w:p w:rsidR="00D87652" w:rsidRDefault="00D87652" w:rsidP="00007B50">
      <w:pPr>
        <w:ind w:firstLine="0"/>
        <w:rPr>
          <w:sz w:val="24"/>
          <w:lang w:val="ru-RU" w:eastAsia="ru-RU" w:bidi="ar-SA"/>
        </w:rPr>
      </w:pPr>
    </w:p>
    <w:p w:rsidR="00D87652" w:rsidRDefault="00D87652" w:rsidP="00007B50">
      <w:pPr>
        <w:ind w:firstLine="0"/>
        <w:rPr>
          <w:sz w:val="24"/>
          <w:lang w:val="ru-RU" w:eastAsia="ru-RU" w:bidi="ar-SA"/>
        </w:rPr>
      </w:pPr>
    </w:p>
    <w:p w:rsidR="00D87652" w:rsidRDefault="00D87652" w:rsidP="00007B50">
      <w:pPr>
        <w:ind w:firstLine="0"/>
        <w:rPr>
          <w:sz w:val="24"/>
          <w:lang w:val="ru-RU" w:eastAsia="ru-RU" w:bidi="ar-SA"/>
        </w:rPr>
      </w:pPr>
    </w:p>
    <w:p w:rsidR="00D87652" w:rsidRPr="00C438BF" w:rsidRDefault="00D87652" w:rsidP="00007B50">
      <w:pPr>
        <w:ind w:firstLine="0"/>
        <w:rPr>
          <w:sz w:val="24"/>
          <w:lang w:val="ru-RU" w:eastAsia="ru-RU" w:bidi="ar-SA"/>
        </w:rPr>
      </w:pPr>
    </w:p>
    <w:sectPr w:rsidR="00D87652" w:rsidRPr="00C438BF" w:rsidSect="00FE5357">
      <w:headerReference w:type="first" r:id="rId10"/>
      <w:footerReference w:type="first" r:id="rId11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AC8" w:rsidRDefault="00353AC8">
      <w:r>
        <w:separator/>
      </w:r>
    </w:p>
  </w:endnote>
  <w:endnote w:type="continuationSeparator" w:id="0">
    <w:p w:rsidR="00353AC8" w:rsidRDefault="0035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94" w:rsidRDefault="00760FDB" w:rsidP="00FE5357">
    <w:pPr>
      <w:pStyle w:val="a7"/>
      <w:ind w:firstLine="0"/>
      <w:jc w:val="center"/>
    </w:pPr>
    <w:r>
      <w:rPr>
        <w:rStyle w:val="a8"/>
      </w:rPr>
      <w:fldChar w:fldCharType="begin"/>
    </w:r>
    <w:r w:rsidR="004F1894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839EF">
      <w:rPr>
        <w:rStyle w:val="a8"/>
        <w:noProof/>
      </w:rPr>
      <w:t>8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94" w:rsidRDefault="00760FDB" w:rsidP="00FE5357">
    <w:pPr>
      <w:pStyle w:val="a7"/>
      <w:ind w:firstLine="0"/>
      <w:jc w:val="center"/>
    </w:pPr>
    <w:r>
      <w:rPr>
        <w:rStyle w:val="a8"/>
      </w:rPr>
      <w:fldChar w:fldCharType="begin"/>
    </w:r>
    <w:r w:rsidR="004F1894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839EF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AC8" w:rsidRDefault="00353AC8">
      <w:r>
        <w:separator/>
      </w:r>
    </w:p>
  </w:footnote>
  <w:footnote w:type="continuationSeparator" w:id="0">
    <w:p w:rsidR="00353AC8" w:rsidRDefault="00353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B50" w:rsidRPr="00FE5357" w:rsidRDefault="00007B50" w:rsidP="00007B50">
    <w:pPr>
      <w:pStyle w:val="a5"/>
      <w:ind w:firstLine="0"/>
      <w:jc w:val="center"/>
      <w:rPr>
        <w:lang w:val="ru-RU"/>
      </w:rPr>
    </w:pPr>
    <w:r>
      <w:rPr>
        <w:lang w:val="ru-RU"/>
      </w:rPr>
      <w:t>Воробей. Лабораторная работа №7.</w:t>
    </w:r>
    <w:r w:rsidRPr="00007B50">
      <w:rPr>
        <w:b/>
        <w:i/>
        <w:color w:val="000000" w:themeColor="text1"/>
        <w:sz w:val="28"/>
        <w:lang w:val="ru-RU"/>
      </w:rPr>
      <w:t xml:space="preserve"> </w:t>
    </w:r>
    <w:r w:rsidRPr="00007B50">
      <w:rPr>
        <w:color w:val="000000" w:themeColor="text1"/>
        <w:szCs w:val="22"/>
        <w:lang w:val="ru-RU"/>
      </w:rPr>
      <w:t>Структуры, объединения,</w:t>
    </w:r>
    <w:r>
      <w:rPr>
        <w:color w:val="000000" w:themeColor="text1"/>
        <w:szCs w:val="22"/>
        <w:lang w:val="ru-RU"/>
      </w:rPr>
      <w:t xml:space="preserve"> </w:t>
    </w:r>
    <w:r w:rsidRPr="00007B50">
      <w:rPr>
        <w:color w:val="000000" w:themeColor="text1"/>
        <w:szCs w:val="22"/>
        <w:lang w:val="ru-RU"/>
      </w:rPr>
      <w:t>перечисления</w:t>
    </w:r>
    <w:r>
      <w:rPr>
        <w:lang w:val="ru-RU"/>
      </w:rPr>
      <w:t>. Вариант 3.</w:t>
    </w:r>
  </w:p>
  <w:p w:rsidR="004F1894" w:rsidRPr="00FE5357" w:rsidRDefault="004F1894" w:rsidP="00C46C03">
    <w:pPr>
      <w:pStyle w:val="a5"/>
      <w:ind w:firstLine="0"/>
      <w:jc w:val="center"/>
      <w:rPr>
        <w:lang w:val="ru-RU"/>
      </w:rPr>
    </w:pPr>
  </w:p>
  <w:p w:rsidR="004F1894" w:rsidRPr="00FE5357" w:rsidRDefault="004F1894" w:rsidP="00FE5357">
    <w:pPr>
      <w:pStyle w:val="a5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94" w:rsidRPr="00FE5357" w:rsidRDefault="004F1894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В</w:t>
    </w:r>
    <w:r w:rsidR="00007B50">
      <w:rPr>
        <w:lang w:val="ru-RU"/>
      </w:rPr>
      <w:t>оробей. Лабораторная работа №7</w:t>
    </w:r>
    <w:r>
      <w:rPr>
        <w:lang w:val="ru-RU"/>
      </w:rPr>
      <w:t>.</w:t>
    </w:r>
    <w:r w:rsidR="00007B50" w:rsidRPr="00007B50">
      <w:rPr>
        <w:b/>
        <w:i/>
        <w:color w:val="000000" w:themeColor="text1"/>
        <w:sz w:val="28"/>
        <w:lang w:val="ru-RU"/>
      </w:rPr>
      <w:t xml:space="preserve"> </w:t>
    </w:r>
    <w:r w:rsidR="00007B50" w:rsidRPr="00007B50">
      <w:rPr>
        <w:color w:val="000000" w:themeColor="text1"/>
        <w:szCs w:val="22"/>
        <w:lang w:val="ru-RU"/>
      </w:rPr>
      <w:t>Структуры, объединения,</w:t>
    </w:r>
    <w:r w:rsidR="00007B50">
      <w:rPr>
        <w:color w:val="000000" w:themeColor="text1"/>
        <w:szCs w:val="22"/>
        <w:lang w:val="ru-RU"/>
      </w:rPr>
      <w:t xml:space="preserve"> </w:t>
    </w:r>
    <w:r w:rsidR="00007B50" w:rsidRPr="00007B50">
      <w:rPr>
        <w:color w:val="000000" w:themeColor="text1"/>
        <w:szCs w:val="22"/>
        <w:lang w:val="ru-RU"/>
      </w:rPr>
      <w:t>перечисления</w:t>
    </w:r>
    <w:r>
      <w:rPr>
        <w:lang w:val="ru-RU"/>
      </w:rPr>
      <w:t>. Вариант 3.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80292"/>
    <w:multiLevelType w:val="hybridMultilevel"/>
    <w:tmpl w:val="D3E0D0A4"/>
    <w:lvl w:ilvl="0" w:tplc="8D3A6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C0A0849"/>
    <w:multiLevelType w:val="hybridMultilevel"/>
    <w:tmpl w:val="17CA0D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302DD"/>
    <w:multiLevelType w:val="hybridMultilevel"/>
    <w:tmpl w:val="B79E9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B53DD"/>
    <w:multiLevelType w:val="hybridMultilevel"/>
    <w:tmpl w:val="F88C9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0065B"/>
    <w:multiLevelType w:val="hybridMultilevel"/>
    <w:tmpl w:val="729EA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E4C60"/>
    <w:multiLevelType w:val="hybridMultilevel"/>
    <w:tmpl w:val="8E5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F65E8"/>
    <w:multiLevelType w:val="hybridMultilevel"/>
    <w:tmpl w:val="A0F2F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267B90"/>
    <w:multiLevelType w:val="hybridMultilevel"/>
    <w:tmpl w:val="4DDC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541F2"/>
    <w:multiLevelType w:val="hybridMultilevel"/>
    <w:tmpl w:val="B3DEC6D4"/>
    <w:lvl w:ilvl="0" w:tplc="61A0B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CE68A2"/>
    <w:multiLevelType w:val="hybridMultilevel"/>
    <w:tmpl w:val="36BAF2D4"/>
    <w:lvl w:ilvl="0" w:tplc="E1C02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E03BE"/>
    <w:multiLevelType w:val="hybridMultilevel"/>
    <w:tmpl w:val="79AE883A"/>
    <w:lvl w:ilvl="0" w:tplc="7F1839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D334F"/>
    <w:multiLevelType w:val="hybridMultilevel"/>
    <w:tmpl w:val="012431B6"/>
    <w:lvl w:ilvl="0" w:tplc="E6780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FE97B31"/>
    <w:multiLevelType w:val="hybridMultilevel"/>
    <w:tmpl w:val="8E748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995593"/>
    <w:multiLevelType w:val="hybridMultilevel"/>
    <w:tmpl w:val="801C27A4"/>
    <w:lvl w:ilvl="0" w:tplc="0952D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BA4A79"/>
    <w:multiLevelType w:val="hybridMultilevel"/>
    <w:tmpl w:val="2E0028CE"/>
    <w:lvl w:ilvl="0" w:tplc="6CDC9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CF2120A"/>
    <w:multiLevelType w:val="multilevel"/>
    <w:tmpl w:val="9FB6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1"/>
  </w:num>
  <w:num w:numId="13">
    <w:abstractNumId w:val="10"/>
  </w:num>
  <w:num w:numId="14">
    <w:abstractNumId w:val="23"/>
  </w:num>
  <w:num w:numId="15">
    <w:abstractNumId w:val="19"/>
  </w:num>
  <w:num w:numId="16">
    <w:abstractNumId w:val="18"/>
  </w:num>
  <w:num w:numId="17">
    <w:abstractNumId w:val="14"/>
  </w:num>
  <w:num w:numId="18">
    <w:abstractNumId w:val="22"/>
  </w:num>
  <w:num w:numId="19">
    <w:abstractNumId w:val="17"/>
  </w:num>
  <w:num w:numId="20">
    <w:abstractNumId w:val="15"/>
  </w:num>
  <w:num w:numId="21">
    <w:abstractNumId w:val="12"/>
  </w:num>
  <w:num w:numId="22">
    <w:abstractNumId w:val="24"/>
  </w:num>
  <w:num w:numId="23">
    <w:abstractNumId w:val="21"/>
  </w:num>
  <w:num w:numId="24">
    <w:abstractNumId w:val="13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03"/>
    <w:rsid w:val="00007B50"/>
    <w:rsid w:val="00025C6E"/>
    <w:rsid w:val="0006710B"/>
    <w:rsid w:val="000C555A"/>
    <w:rsid w:val="000F187E"/>
    <w:rsid w:val="000F2310"/>
    <w:rsid w:val="000F2413"/>
    <w:rsid w:val="00116869"/>
    <w:rsid w:val="00136564"/>
    <w:rsid w:val="001437EA"/>
    <w:rsid w:val="0017281E"/>
    <w:rsid w:val="00185443"/>
    <w:rsid w:val="001A6994"/>
    <w:rsid w:val="001B4210"/>
    <w:rsid w:val="001E029C"/>
    <w:rsid w:val="00200BB8"/>
    <w:rsid w:val="002373E6"/>
    <w:rsid w:val="00264623"/>
    <w:rsid w:val="002668A2"/>
    <w:rsid w:val="0026718C"/>
    <w:rsid w:val="002B1792"/>
    <w:rsid w:val="002D41D5"/>
    <w:rsid w:val="002E0197"/>
    <w:rsid w:val="002F0E6C"/>
    <w:rsid w:val="002F6ED4"/>
    <w:rsid w:val="00304C54"/>
    <w:rsid w:val="00330F2F"/>
    <w:rsid w:val="00353AC8"/>
    <w:rsid w:val="00370354"/>
    <w:rsid w:val="00375EB1"/>
    <w:rsid w:val="003939FC"/>
    <w:rsid w:val="003E0D37"/>
    <w:rsid w:val="003F328D"/>
    <w:rsid w:val="00455CFF"/>
    <w:rsid w:val="004575E5"/>
    <w:rsid w:val="00462D60"/>
    <w:rsid w:val="00497B5B"/>
    <w:rsid w:val="004A4104"/>
    <w:rsid w:val="004C2E12"/>
    <w:rsid w:val="004F1894"/>
    <w:rsid w:val="005907A2"/>
    <w:rsid w:val="005E335A"/>
    <w:rsid w:val="005E4A3E"/>
    <w:rsid w:val="005F4185"/>
    <w:rsid w:val="00681684"/>
    <w:rsid w:val="006A7A76"/>
    <w:rsid w:val="0073104B"/>
    <w:rsid w:val="00760FDB"/>
    <w:rsid w:val="007706FC"/>
    <w:rsid w:val="007A238E"/>
    <w:rsid w:val="007D18F0"/>
    <w:rsid w:val="00806473"/>
    <w:rsid w:val="00811D98"/>
    <w:rsid w:val="0083708D"/>
    <w:rsid w:val="00843213"/>
    <w:rsid w:val="00876D10"/>
    <w:rsid w:val="00896391"/>
    <w:rsid w:val="008A658F"/>
    <w:rsid w:val="008B1595"/>
    <w:rsid w:val="008C0603"/>
    <w:rsid w:val="008C2CDF"/>
    <w:rsid w:val="008D3D97"/>
    <w:rsid w:val="00930CE0"/>
    <w:rsid w:val="0093290B"/>
    <w:rsid w:val="009345AD"/>
    <w:rsid w:val="00997FC7"/>
    <w:rsid w:val="009A297F"/>
    <w:rsid w:val="009A723F"/>
    <w:rsid w:val="009E1BFD"/>
    <w:rsid w:val="00A12DDB"/>
    <w:rsid w:val="00A33AA0"/>
    <w:rsid w:val="00A421BF"/>
    <w:rsid w:val="00A625B5"/>
    <w:rsid w:val="00A66044"/>
    <w:rsid w:val="00A76EDE"/>
    <w:rsid w:val="00AA1884"/>
    <w:rsid w:val="00AA1F12"/>
    <w:rsid w:val="00AA523A"/>
    <w:rsid w:val="00AC7CE2"/>
    <w:rsid w:val="00AF1C5D"/>
    <w:rsid w:val="00B03399"/>
    <w:rsid w:val="00B165B3"/>
    <w:rsid w:val="00B7746C"/>
    <w:rsid w:val="00B822C0"/>
    <w:rsid w:val="00B83637"/>
    <w:rsid w:val="00BC704E"/>
    <w:rsid w:val="00C129E6"/>
    <w:rsid w:val="00C438BF"/>
    <w:rsid w:val="00C46C03"/>
    <w:rsid w:val="00C72AB5"/>
    <w:rsid w:val="00C839EF"/>
    <w:rsid w:val="00D0606B"/>
    <w:rsid w:val="00D278D7"/>
    <w:rsid w:val="00D33316"/>
    <w:rsid w:val="00D51E0B"/>
    <w:rsid w:val="00D638AB"/>
    <w:rsid w:val="00D87652"/>
    <w:rsid w:val="00DB39CE"/>
    <w:rsid w:val="00DB62A0"/>
    <w:rsid w:val="00DC6EE9"/>
    <w:rsid w:val="00E36321"/>
    <w:rsid w:val="00E36B3C"/>
    <w:rsid w:val="00E77F1A"/>
    <w:rsid w:val="00EB1861"/>
    <w:rsid w:val="00EB3992"/>
    <w:rsid w:val="00EB5226"/>
    <w:rsid w:val="00EB5775"/>
    <w:rsid w:val="00ED1D31"/>
    <w:rsid w:val="00EE2272"/>
    <w:rsid w:val="00F57E3A"/>
    <w:rsid w:val="00F63651"/>
    <w:rsid w:val="00F7438D"/>
    <w:rsid w:val="00FA41C3"/>
    <w:rsid w:val="00FB480C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7CE7B47E"/>
  <w15:docId w15:val="{3E91CD91-2FC2-4E7E-8F0B-90866292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1">
    <w:name w:val="f_тт1"/>
    <w:basedOn w:val="a0"/>
    <w:rsid w:val="002668A2"/>
  </w:style>
  <w:style w:type="paragraph" w:styleId="aa">
    <w:name w:val="Balloon Text"/>
    <w:basedOn w:val="a"/>
    <w:link w:val="ab"/>
    <w:uiPriority w:val="99"/>
    <w:semiHidden/>
    <w:unhideWhenUsed/>
    <w:rsid w:val="002668A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68A2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p1">
    <w:name w:val="p_тт1"/>
    <w:basedOn w:val="a"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c">
    <w:name w:val="Normal (Web)"/>
    <w:basedOn w:val="a"/>
    <w:uiPriority w:val="99"/>
    <w:unhideWhenUsed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de">
    <w:name w:val="f_code"/>
    <w:basedOn w:val="a0"/>
    <w:rsid w:val="002668A2"/>
  </w:style>
  <w:style w:type="paragraph" w:customStyle="1" w:styleId="pheading12">
    <w:name w:val="p_heading12"/>
    <w:basedOn w:val="a"/>
    <w:rsid w:val="001E029C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urierfixedp">
    <w:name w:val="f_courierfixedp"/>
    <w:basedOn w:val="a0"/>
    <w:rsid w:val="00876D10"/>
  </w:style>
  <w:style w:type="paragraph" w:customStyle="1" w:styleId="pcourierfixedp">
    <w:name w:val="p_courierfixedp"/>
    <w:basedOn w:val="a"/>
    <w:rsid w:val="00876D10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B165B3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B03399"/>
    <w:pPr>
      <w:ind w:left="720"/>
      <w:contextualSpacing/>
    </w:pPr>
  </w:style>
  <w:style w:type="character" w:customStyle="1" w:styleId="kw4">
    <w:name w:val="kw4"/>
    <w:basedOn w:val="a0"/>
    <w:rsid w:val="00D278D7"/>
  </w:style>
  <w:style w:type="character" w:customStyle="1" w:styleId="sy1">
    <w:name w:val="sy1"/>
    <w:basedOn w:val="a0"/>
    <w:rsid w:val="00D278D7"/>
  </w:style>
  <w:style w:type="character" w:customStyle="1" w:styleId="nu0">
    <w:name w:val="nu0"/>
    <w:basedOn w:val="a0"/>
    <w:rsid w:val="00D278D7"/>
  </w:style>
  <w:style w:type="character" w:customStyle="1" w:styleId="sy4">
    <w:name w:val="sy4"/>
    <w:basedOn w:val="a0"/>
    <w:rsid w:val="00D278D7"/>
  </w:style>
  <w:style w:type="character" w:customStyle="1" w:styleId="kw1">
    <w:name w:val="kw1"/>
    <w:basedOn w:val="a0"/>
    <w:rsid w:val="00D278D7"/>
  </w:style>
  <w:style w:type="character" w:customStyle="1" w:styleId="br0">
    <w:name w:val="br0"/>
    <w:basedOn w:val="a0"/>
    <w:rsid w:val="00D278D7"/>
  </w:style>
  <w:style w:type="character" w:customStyle="1" w:styleId="sy2">
    <w:name w:val="sy2"/>
    <w:basedOn w:val="a0"/>
    <w:rsid w:val="00D278D7"/>
  </w:style>
  <w:style w:type="character" w:customStyle="1" w:styleId="hljs-preprocessor">
    <w:name w:val="hljs-preprocessor"/>
    <w:basedOn w:val="a0"/>
    <w:rsid w:val="00DB39CE"/>
  </w:style>
  <w:style w:type="character" w:customStyle="1" w:styleId="hljs-keyword">
    <w:name w:val="hljs-keyword"/>
    <w:basedOn w:val="a0"/>
    <w:rsid w:val="00DB39CE"/>
  </w:style>
  <w:style w:type="character" w:customStyle="1" w:styleId="hljs-string">
    <w:name w:val="hljs-string"/>
    <w:basedOn w:val="a0"/>
    <w:rsid w:val="00DB39CE"/>
  </w:style>
  <w:style w:type="character" w:customStyle="1" w:styleId="hljs-builtin">
    <w:name w:val="hljs-built_in"/>
    <w:basedOn w:val="a0"/>
    <w:rsid w:val="00DB39CE"/>
  </w:style>
  <w:style w:type="character" w:customStyle="1" w:styleId="hljs-function">
    <w:name w:val="hljs-function"/>
    <w:basedOn w:val="a0"/>
    <w:rsid w:val="00DB39CE"/>
  </w:style>
  <w:style w:type="character" w:customStyle="1" w:styleId="hljs-title">
    <w:name w:val="hljs-title"/>
    <w:basedOn w:val="a0"/>
    <w:rsid w:val="00DB39CE"/>
  </w:style>
  <w:style w:type="character" w:customStyle="1" w:styleId="hljs-params">
    <w:name w:val="hljs-params"/>
    <w:basedOn w:val="a0"/>
    <w:rsid w:val="00DB39CE"/>
  </w:style>
  <w:style w:type="character" w:customStyle="1" w:styleId="hljs-number">
    <w:name w:val="hljs-number"/>
    <w:basedOn w:val="a0"/>
    <w:rsid w:val="00DB39CE"/>
  </w:style>
  <w:style w:type="character" w:customStyle="1" w:styleId="hljs-comment">
    <w:name w:val="hljs-comment"/>
    <w:basedOn w:val="a0"/>
    <w:rsid w:val="00EB5775"/>
  </w:style>
  <w:style w:type="character" w:customStyle="1" w:styleId="fnewstyle29">
    <w:name w:val="f_newstyle29"/>
    <w:basedOn w:val="a0"/>
    <w:rsid w:val="00007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9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203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1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9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46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39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82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541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5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73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6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58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05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97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75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8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14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2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2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8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3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59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1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0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D1C6B-526C-49CB-B322-5A0BCE9E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</Template>
  <TotalTime>851</TotalTime>
  <Pages>8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16</cp:revision>
  <cp:lastPrinted>1900-12-31T21:00:00Z</cp:lastPrinted>
  <dcterms:created xsi:type="dcterms:W3CDTF">2018-11-17T11:55:00Z</dcterms:created>
  <dcterms:modified xsi:type="dcterms:W3CDTF">2019-02-25T09:17:00Z</dcterms:modified>
</cp:coreProperties>
</file>